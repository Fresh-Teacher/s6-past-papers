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ing table"/>
      </w:tblPr>
      <w:tblGrid>
        <w:gridCol w:w="2089"/>
        <w:gridCol w:w="283"/>
        <w:gridCol w:w="8428"/>
      </w:tblGrid>
      <w:tr w:rsidR="00FD12E8">
        <w:trPr>
          <w:trHeight w:hRule="exact" w:val="720"/>
          <w:jc w:val="right"/>
        </w:trPr>
        <w:sdt>
          <w:sdtPr>
            <w:alias w:val="Publish Date"/>
            <w:tag w:val=""/>
            <w:id w:val="1568600047"/>
            <w:placeholder>
              <w:docPart w:val="114381D582BB4DBDA47E7D6D422054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M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67" w:type="pct"/>
                <w:vAlign w:val="bottom"/>
              </w:tcPr>
              <w:p w:rsidR="00FD12E8" w:rsidRDefault="00AE230C" w:rsidP="00AE230C">
                <w:pPr>
                  <w:pStyle w:val="Date"/>
                </w:pPr>
                <w:r>
                  <w:t xml:space="preserve">NAME:                                                          </w:t>
                </w:r>
              </w:p>
            </w:tc>
          </w:sdtContent>
        </w:sdt>
        <w:tc>
          <w:tcPr>
            <w:tcW w:w="131" w:type="pct"/>
            <w:shd w:val="clear" w:color="auto" w:fill="auto"/>
            <w:vAlign w:val="bottom"/>
          </w:tcPr>
          <w:p w:rsidR="00FD12E8" w:rsidRDefault="00FD12E8"/>
        </w:tc>
        <w:tc>
          <w:tcPr>
            <w:tcW w:w="3902" w:type="pct"/>
            <w:vAlign w:val="bottom"/>
          </w:tcPr>
          <w:p w:rsidR="00FD12E8" w:rsidRDefault="00FD12E8"/>
        </w:tc>
      </w:tr>
      <w:tr w:rsidR="00FD12E8">
        <w:trPr>
          <w:trHeight w:hRule="exact" w:val="86"/>
          <w:jc w:val="right"/>
        </w:trPr>
        <w:tc>
          <w:tcPr>
            <w:tcW w:w="967" w:type="pct"/>
            <w:shd w:val="clear" w:color="auto" w:fill="000000" w:themeFill="text1"/>
          </w:tcPr>
          <w:p w:rsidR="00FD12E8" w:rsidRDefault="00FD12E8"/>
        </w:tc>
        <w:tc>
          <w:tcPr>
            <w:tcW w:w="131" w:type="pct"/>
            <w:shd w:val="clear" w:color="auto" w:fill="auto"/>
          </w:tcPr>
          <w:p w:rsidR="00FD12E8" w:rsidRDefault="00FD12E8"/>
        </w:tc>
        <w:tc>
          <w:tcPr>
            <w:tcW w:w="3902" w:type="pct"/>
            <w:shd w:val="clear" w:color="auto" w:fill="000000" w:themeFill="text1"/>
          </w:tcPr>
          <w:p w:rsidR="00FD12E8" w:rsidRDefault="00581DB8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FD6B82" wp14:editId="0E123485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66675</wp:posOffset>
                      </wp:positionV>
                      <wp:extent cx="1047750" cy="866775"/>
                      <wp:effectExtent l="0" t="0" r="0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866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1DB8" w:rsidRPr="00581DB8" w:rsidRDefault="00581DB8" w:rsidP="00581DB8">
                                  <w:pPr>
                                    <w:rPr>
                                      <w:rFonts w:ascii="Comic Sans MS" w:hAnsi="Comic Sans MS"/>
                                      <w:color w:val="00B0F0"/>
                                      <w:sz w:val="22"/>
                                      <w:szCs w:val="22"/>
                                    </w:rPr>
                                  </w:pPr>
                                  <w:r w:rsidRPr="00581DB8">
                                    <w:rPr>
                                      <w:rFonts w:ascii="Comic Sans MS" w:hAnsi="Comic Sans MS"/>
                                      <w:color w:val="00B0F0"/>
                                      <w:sz w:val="22"/>
                                      <w:szCs w:val="22"/>
                                    </w:rPr>
                                    <w:t>Circle your subject combinations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FD6B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55.65pt;margin-top:5.25pt;width:82.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" fillcolor="white [3201]" stroked="f" strokeweight=".5pt">
                      <v:textbox>
                        <w:txbxContent>
                          <w:p w:rsidR="00581DB8" w:rsidRPr="00581DB8" w:rsidRDefault="00581DB8" w:rsidP="00581DB8">
                            <w:pPr>
                              <w:rPr>
                                <w:rFonts w:ascii="Comic Sans MS" w:hAnsi="Comic Sans MS"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581DB8">
                              <w:rPr>
                                <w:rFonts w:ascii="Comic Sans MS" w:hAnsi="Comic Sans MS"/>
                                <w:color w:val="00B0F0"/>
                                <w:sz w:val="22"/>
                                <w:szCs w:val="22"/>
                              </w:rPr>
                              <w:t>Circle your subject combinations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57D1F" w:rsidRDefault="000635F0" w:rsidP="00CB1E60">
      <w:pPr>
        <w:pStyle w:val="NoSpacing"/>
        <w:tabs>
          <w:tab w:val="left" w:pos="4440"/>
        </w:tabs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50165</wp:posOffset>
                </wp:positionV>
                <wp:extent cx="1485900" cy="17049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5F0" w:rsidRPr="000635F0" w:rsidRDefault="00194456" w:rsidP="000635F0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sz w:val="32"/>
                              </w:rPr>
                              <w:t>S.6</w:t>
                            </w:r>
                            <w:r w:rsidR="00581DB8">
                              <w:rPr>
                                <w:rFonts w:ascii="Bahnschrift Light SemiCondensed" w:hAnsi="Bahnschrift Light SemiCondensed"/>
                                <w:b/>
                                <w:sz w:val="32"/>
                              </w:rPr>
                              <w:t xml:space="preserve">       </w:t>
                            </w:r>
                          </w:p>
                          <w:p w:rsidR="000635F0" w:rsidRPr="000635F0" w:rsidRDefault="000635F0" w:rsidP="000635F0">
                            <w:pPr>
                              <w:spacing w:after="0" w:line="240" w:lineRule="auto"/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</w:pPr>
                            <w:r w:rsidRPr="000635F0"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 xml:space="preserve">PCB </w:t>
                            </w:r>
                          </w:p>
                          <w:p w:rsidR="000635F0" w:rsidRPr="000635F0" w:rsidRDefault="000635F0" w:rsidP="000635F0">
                            <w:pPr>
                              <w:spacing w:after="0" w:line="240" w:lineRule="auto"/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</w:pPr>
                            <w:r w:rsidRPr="000635F0"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>BCM</w:t>
                            </w:r>
                          </w:p>
                          <w:p w:rsidR="000635F0" w:rsidRPr="000635F0" w:rsidRDefault="000635F0" w:rsidP="000635F0">
                            <w:pPr>
                              <w:spacing w:after="0" w:line="240" w:lineRule="auto"/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</w:pPr>
                            <w:r w:rsidRPr="000635F0"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>PCM</w:t>
                            </w:r>
                          </w:p>
                          <w:p w:rsidR="000635F0" w:rsidRPr="000635F0" w:rsidRDefault="000635F0" w:rsidP="000635F0">
                            <w:pPr>
                              <w:spacing w:after="0" w:line="240" w:lineRule="auto"/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</w:pPr>
                            <w:r w:rsidRPr="000635F0"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>BCA</w:t>
                            </w:r>
                          </w:p>
                          <w:p w:rsidR="000635F0" w:rsidRPr="000635F0" w:rsidRDefault="00581DB8" w:rsidP="000635F0">
                            <w:pPr>
                              <w:spacing w:after="0" w:line="240" w:lineRule="auto"/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</w:pPr>
                            <w:r w:rsidRPr="000635F0"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>BCG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sz w:val="36"/>
                              </w:rPr>
                              <w:t xml:space="preserve"> &amp; FCM</w:t>
                            </w:r>
                          </w:p>
                          <w:p w:rsidR="000635F0" w:rsidRPr="000635F0" w:rsidRDefault="000635F0">
                            <w:pPr>
                              <w:rPr>
                                <w:rFonts w:ascii="Goudy Stout" w:hAnsi="Goudy Stou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06.7pt;margin-top:3.95pt;width:117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" fillcolor="white [3201]" stroked="f" strokeweight=".5pt">
                <v:textbox>
                  <w:txbxContent>
                    <w:p w:rsidR="000635F0" w:rsidRPr="000635F0" w:rsidRDefault="00194456" w:rsidP="000635F0">
                      <w:pPr>
                        <w:spacing w:after="0" w:line="240" w:lineRule="auto"/>
                        <w:rPr>
                          <w:rFonts w:ascii="Bahnschrift Light SemiCondensed" w:hAnsi="Bahnschrift Light SemiCondensed"/>
                          <w:b/>
                          <w:sz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sz w:val="32"/>
                        </w:rPr>
                        <w:t>S.6</w:t>
                      </w:r>
                      <w:r w:rsidR="00581DB8">
                        <w:rPr>
                          <w:rFonts w:ascii="Bahnschrift Light SemiCondensed" w:hAnsi="Bahnschrift Light SemiCondensed"/>
                          <w:b/>
                          <w:sz w:val="32"/>
                        </w:rPr>
                        <w:t xml:space="preserve">       </w:t>
                      </w:r>
                    </w:p>
                    <w:p w:rsidR="000635F0" w:rsidRPr="000635F0" w:rsidRDefault="000635F0" w:rsidP="000635F0">
                      <w:pPr>
                        <w:spacing w:after="0" w:line="240" w:lineRule="auto"/>
                        <w:rPr>
                          <w:rFonts w:ascii="Bradley Hand ITC" w:hAnsi="Bradley Hand ITC"/>
                          <w:b/>
                          <w:sz w:val="36"/>
                        </w:rPr>
                      </w:pPr>
                      <w:r w:rsidRPr="000635F0">
                        <w:rPr>
                          <w:rFonts w:ascii="Bradley Hand ITC" w:hAnsi="Bradley Hand ITC"/>
                          <w:b/>
                          <w:sz w:val="36"/>
                        </w:rPr>
                        <w:t xml:space="preserve">PCB </w:t>
                      </w:r>
                    </w:p>
                    <w:p w:rsidR="000635F0" w:rsidRPr="000635F0" w:rsidRDefault="000635F0" w:rsidP="000635F0">
                      <w:pPr>
                        <w:spacing w:after="0" w:line="240" w:lineRule="auto"/>
                        <w:rPr>
                          <w:rFonts w:ascii="Bradley Hand ITC" w:hAnsi="Bradley Hand ITC"/>
                          <w:b/>
                          <w:sz w:val="36"/>
                        </w:rPr>
                      </w:pPr>
                      <w:r w:rsidRPr="000635F0">
                        <w:rPr>
                          <w:rFonts w:ascii="Bradley Hand ITC" w:hAnsi="Bradley Hand ITC"/>
                          <w:b/>
                          <w:sz w:val="36"/>
                        </w:rPr>
                        <w:t>BCM</w:t>
                      </w:r>
                    </w:p>
                    <w:p w:rsidR="000635F0" w:rsidRPr="000635F0" w:rsidRDefault="000635F0" w:rsidP="000635F0">
                      <w:pPr>
                        <w:spacing w:after="0" w:line="240" w:lineRule="auto"/>
                        <w:rPr>
                          <w:rFonts w:ascii="Bradley Hand ITC" w:hAnsi="Bradley Hand ITC"/>
                          <w:b/>
                          <w:sz w:val="36"/>
                        </w:rPr>
                      </w:pPr>
                      <w:r w:rsidRPr="000635F0">
                        <w:rPr>
                          <w:rFonts w:ascii="Bradley Hand ITC" w:hAnsi="Bradley Hand ITC"/>
                          <w:b/>
                          <w:sz w:val="36"/>
                        </w:rPr>
                        <w:t>PCM</w:t>
                      </w:r>
                    </w:p>
                    <w:p w:rsidR="000635F0" w:rsidRPr="000635F0" w:rsidRDefault="000635F0" w:rsidP="000635F0">
                      <w:pPr>
                        <w:spacing w:after="0" w:line="240" w:lineRule="auto"/>
                        <w:rPr>
                          <w:rFonts w:ascii="Bradley Hand ITC" w:hAnsi="Bradley Hand ITC"/>
                          <w:b/>
                          <w:sz w:val="36"/>
                        </w:rPr>
                      </w:pPr>
                      <w:r w:rsidRPr="000635F0">
                        <w:rPr>
                          <w:rFonts w:ascii="Bradley Hand ITC" w:hAnsi="Bradley Hand ITC"/>
                          <w:b/>
                          <w:sz w:val="36"/>
                        </w:rPr>
                        <w:t>BCA</w:t>
                      </w:r>
                    </w:p>
                    <w:p w:rsidR="000635F0" w:rsidRPr="000635F0" w:rsidRDefault="00581DB8" w:rsidP="000635F0">
                      <w:pPr>
                        <w:spacing w:after="0" w:line="240" w:lineRule="auto"/>
                        <w:rPr>
                          <w:rFonts w:ascii="Bradley Hand ITC" w:hAnsi="Bradley Hand ITC"/>
                          <w:b/>
                          <w:sz w:val="36"/>
                        </w:rPr>
                      </w:pPr>
                      <w:r w:rsidRPr="000635F0">
                        <w:rPr>
                          <w:rFonts w:ascii="Bradley Hand ITC" w:hAnsi="Bradley Hand ITC"/>
                          <w:b/>
                          <w:sz w:val="36"/>
                        </w:rPr>
                        <w:t>BCG</w:t>
                      </w:r>
                      <w:r>
                        <w:rPr>
                          <w:rFonts w:ascii="Bradley Hand ITC" w:hAnsi="Bradley Hand ITC"/>
                          <w:b/>
                          <w:sz w:val="36"/>
                        </w:rPr>
                        <w:t xml:space="preserve"> &amp; FCM</w:t>
                      </w:r>
                    </w:p>
                    <w:p w:rsidR="000635F0" w:rsidRPr="000635F0" w:rsidRDefault="000635F0">
                      <w:pPr>
                        <w:rPr>
                          <w:rFonts w:ascii="Goudy Stout" w:hAnsi="Goudy Stout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1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866" wp14:editId="6ECF4B60">
                <wp:simplePos x="0" y="0"/>
                <wp:positionH relativeFrom="column">
                  <wp:posOffset>-1403985</wp:posOffset>
                </wp:positionH>
                <wp:positionV relativeFrom="paragraph">
                  <wp:posOffset>1793240</wp:posOffset>
                </wp:positionV>
                <wp:extent cx="6991350" cy="421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EA1" w:rsidRPr="00495EA1" w:rsidRDefault="00495EA1" w:rsidP="00495EA1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7"/>
                              </w:rPr>
                            </w:pPr>
                            <w:r w:rsidRPr="00495EA1"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7"/>
                              </w:rPr>
                              <w:t>UGANDA ADVANCED CERTIFICATE OF EDUCATION</w:t>
                            </w:r>
                          </w:p>
                          <w:p w:rsidR="00495EA1" w:rsidRDefault="00495EA1" w:rsidP="00495EA1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32"/>
                                <w:szCs w:val="27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2"/>
                                <w:szCs w:val="27"/>
                              </w:rPr>
                              <w:t>INTERNAL EXAMINATION PROGRESS –, 2023</w:t>
                            </w:r>
                          </w:p>
                          <w:p w:rsidR="00495EA1" w:rsidRDefault="00D9379E" w:rsidP="00495EA1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32"/>
                                <w:szCs w:val="27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2"/>
                                <w:szCs w:val="27"/>
                              </w:rPr>
                              <w:t>CHEMISTRY PAPER 1</w:t>
                            </w:r>
                          </w:p>
                          <w:p w:rsidR="00495EA1" w:rsidRPr="00275C97" w:rsidRDefault="00495EA1" w:rsidP="00495EA1">
                            <w:pPr>
                              <w:spacing w:after="0" w:line="240" w:lineRule="auto"/>
                              <w:contextualSpacing/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</w:pPr>
                            <w:r w:rsidRPr="003C57E9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>(Principal Subject)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 xml:space="preserve">    </w:t>
                            </w:r>
                            <w:r w:rsidR="003A3C7D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 xml:space="preserve">      </w:t>
                            </w:r>
                            <w:r w:rsidR="005C619B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 xml:space="preserve">                                             </w:t>
                            </w:r>
                            <w:r w:rsidRPr="00465100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DURATION:  </w:t>
                            </w:r>
                            <w:r w:rsidR="00896F7C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>2 H</w:t>
                            </w:r>
                            <w:r w:rsidR="005C619B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>ours 45</w:t>
                            </w:r>
                            <w:r w:rsidRPr="003C57E9">
                              <w:rPr>
                                <w:rFonts w:ascii="Cambria Math" w:hAnsi="Cambria Math"/>
                                <w:sz w:val="32"/>
                                <w:szCs w:val="27"/>
                              </w:rPr>
                              <w:t xml:space="preserve"> minutes</w:t>
                            </w:r>
                          </w:p>
                          <w:p w:rsidR="00495EA1" w:rsidRDefault="00495EA1" w:rsidP="00495EA1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 Math" w:hAnsi="Cambria Math" w:cs="Aharoni"/>
                                <w:b/>
                                <w:sz w:val="30"/>
                                <w:szCs w:val="30"/>
                                <w:u w:val="single"/>
                              </w:rPr>
                              <w:t>INSTRUCTIONS TO CANDIDATES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5C619B" w:rsidRDefault="005C619B" w:rsidP="005C61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0"/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w:t xml:space="preserve">This paper consists of two 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  <w:t>sections A and B, Section A</w:t>
                            </w:r>
                            <w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w:t xml:space="preserve"> is compulsory and attempt 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  <w:u w:val="single"/>
                              </w:rPr>
                              <w:t>only six</w:t>
                            </w:r>
                            <w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w:t xml:space="preserve"> questions from 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  <w:t xml:space="preserve">Section B. 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 xml:space="preserve">Any 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sz w:val="27"/>
                                <w:szCs w:val="27"/>
                              </w:rPr>
                              <w:t>additional question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sz w:val="27"/>
                                <w:szCs w:val="27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 xml:space="preserve">) answered will 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sz w:val="27"/>
                                <w:szCs w:val="27"/>
                              </w:rPr>
                              <w:t>not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 xml:space="preserve"> be marked.</w:t>
                            </w:r>
                          </w:p>
                          <w:p w:rsidR="005C619B" w:rsidRDefault="005C619B" w:rsidP="005C61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4"/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 xml:space="preserve">Incorrect symbols, formulae and spellings of especially technical terms will lead to loss of marks. And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7"/>
                                <w:szCs w:val="27"/>
                              </w:rPr>
                              <w:t>good hand writing</w:t>
                            </w: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 xml:space="preserve"> is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7"/>
                                <w:szCs w:val="27"/>
                              </w:rPr>
                              <w:t xml:space="preserve">paramount </w:t>
                            </w: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>please Boys.</w:t>
                            </w:r>
                          </w:p>
                          <w:p w:rsidR="005C619B" w:rsidRDefault="005C619B" w:rsidP="005C61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4"/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</w:pPr>
                            <w:r w:rsidRPr="00D04F43">
                              <w:rPr>
                                <w:rFonts w:ascii="Cambria Math" w:hAnsi="Cambria Math" w:cs="Tahoma"/>
                                <w:sz w:val="24"/>
                                <w:szCs w:val="27"/>
                              </w:rPr>
                              <w:t xml:space="preserve">The </w:t>
                            </w:r>
                            <w:r w:rsidRPr="00D04F43">
                              <w:rPr>
                                <w:rFonts w:ascii="Cambria Math" w:hAnsi="Cambria Math" w:cs="Tahoma"/>
                                <w:b/>
                                <w:sz w:val="24"/>
                                <w:szCs w:val="27"/>
                              </w:rPr>
                              <w:t>periodic table</w:t>
                            </w:r>
                            <w:r w:rsidRPr="00D04F43">
                              <w:rPr>
                                <w:rFonts w:ascii="Cambria Math" w:hAnsi="Cambria Math" w:cs="Tahoma"/>
                                <w:sz w:val="24"/>
                                <w:szCs w:val="27"/>
                              </w:rPr>
                              <w:t xml:space="preserve">, with </w:t>
                            </w:r>
                            <w:r w:rsidRPr="00D04F43">
                              <w:rPr>
                                <w:rFonts w:ascii="Cambria Math" w:hAnsi="Cambria Math" w:cs="Tahoma"/>
                                <w:b/>
                                <w:sz w:val="24"/>
                                <w:szCs w:val="27"/>
                              </w:rPr>
                              <w:t>relative atomic masses</w:t>
                            </w:r>
                            <w:r w:rsidRPr="00D04F43">
                              <w:rPr>
                                <w:rFonts w:ascii="Cambria Math" w:hAnsi="Cambria Math" w:cs="Tahoma"/>
                                <w:sz w:val="24"/>
                                <w:szCs w:val="27"/>
                              </w:rPr>
                              <w:t xml:space="preserve">, is </w:t>
                            </w:r>
                            <w:r w:rsidRPr="00D04F43">
                              <w:rPr>
                                <w:rFonts w:ascii="Cambria Math" w:hAnsi="Cambria Math" w:cs="Tahoma"/>
                                <w:b/>
                                <w:sz w:val="24"/>
                                <w:szCs w:val="27"/>
                              </w:rPr>
                              <w:t>attached at the end</w:t>
                            </w:r>
                            <w:r w:rsidRPr="00D04F43">
                              <w:rPr>
                                <w:rFonts w:ascii="Cambria Math" w:hAnsi="Cambria Math" w:cs="Tahoma"/>
                                <w:sz w:val="24"/>
                                <w:szCs w:val="27"/>
                              </w:rPr>
                              <w:t xml:space="preserve"> of the paper</w:t>
                            </w: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:rsidR="005C619B" w:rsidRPr="005C619B" w:rsidRDefault="005C619B" w:rsidP="0049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4"/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 xml:space="preserve">Illustrate your answers with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7"/>
                                <w:szCs w:val="27"/>
                              </w:rPr>
                              <w:t>equations where applicable</w:t>
                            </w:r>
                            <w:r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  <w:sz w:val="27"/>
                                <w:szCs w:val="27"/>
                              </w:rPr>
                              <w:t>Non-programmable scientific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  <w:t xml:space="preserve"> calculators may be used.</w:t>
                            </w:r>
                          </w:p>
                          <w:p w:rsidR="00495EA1" w:rsidRPr="00771727" w:rsidRDefault="00495EA1" w:rsidP="00495E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74"/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</w:pPr>
                            <w:r w:rsidRPr="00771727">
                              <w:rPr>
                                <w:rFonts w:ascii="Cambria Math" w:hAnsi="Cambria Math"/>
                                <w:b/>
                                <w:sz w:val="27"/>
                                <w:szCs w:val="27"/>
                              </w:rPr>
                              <w:t>Assume</w:t>
                            </w:r>
                            <w:r w:rsidRPr="00771727"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7"/>
                                <w:szCs w:val="27"/>
                              </w:rPr>
                              <w:t>where necessary</w:t>
                            </w:r>
                            <w:r w:rsidRPr="00771727"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 xml:space="preserve">,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7"/>
                                <w:szCs w:val="27"/>
                              </w:rPr>
                              <w:t>use the following values</w:t>
                            </w:r>
                            <w:r w:rsidRPr="00771727">
                              <w:rPr>
                                <w:rFonts w:ascii="Cambria Math" w:hAnsi="Cambria Math" w:cs="Tahoma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:rsidR="00495EA1" w:rsidRPr="00771727" w:rsidRDefault="00495EA1" w:rsidP="00495E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Molar gas constant, R            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=             8.314 JK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  <w:vertAlign w:val="superscript"/>
                              </w:rPr>
                              <w:t>-1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mol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  <w:vertAlign w:val="superscript"/>
                              </w:rPr>
                              <w:t>-1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.  </w:t>
                            </w:r>
                          </w:p>
                          <w:p w:rsidR="00495EA1" w:rsidRPr="00771727" w:rsidRDefault="00815164" w:rsidP="00495E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Molar volume of gas at </w:t>
                            </w:r>
                            <w:proofErr w:type="spellStart"/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s</w:t>
                            </w:r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.t.p</w:t>
                            </w:r>
                            <w:proofErr w:type="spellEnd"/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95EA1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=             22.4 </w:t>
                            </w:r>
                            <w:proofErr w:type="spellStart"/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litres</w:t>
                            </w:r>
                            <w:proofErr w:type="spellEnd"/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495EA1" w:rsidRPr="00771727" w:rsidRDefault="00495EA1" w:rsidP="00495E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Standard temperature, T    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=             273</w:t>
                            </w:r>
                            <w:r w:rsidR="00E8460A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.15</w:t>
                            </w:r>
                            <w:r w:rsidR="00815164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K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815164" w:rsidRPr="00815164" w:rsidRDefault="00495EA1" w:rsidP="00495E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Standard pressure, P              </w:t>
                            </w:r>
                            <w:r w:rsidR="00815164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=             101325</w:t>
                            </w:r>
                            <w:r w:rsidR="00815164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Nm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  <w:vertAlign w:val="superscript"/>
                              </w:rPr>
                              <w:t>-2</w:t>
                            </w:r>
                            <w:r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495EA1" w:rsidRPr="00771727" w:rsidRDefault="00815164" w:rsidP="00495E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Molar volume of gas at </w:t>
                            </w:r>
                            <w:proofErr w:type="spellStart"/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r.t.p</w:t>
                            </w:r>
                            <w:proofErr w:type="spellEnd"/>
                            <w:r w:rsidR="00495EA1" w:rsidRPr="00771727"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 xml:space="preserve">      =             24.0 </w:t>
                            </w:r>
                            <w:proofErr w:type="spellStart"/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litres</w:t>
                            </w:r>
                            <w:proofErr w:type="spellEnd"/>
                            <w:r>
                              <w:rPr>
                                <w:rFonts w:ascii="Cambria Math" w:hAnsi="Cambria Math" w:cs="Tahoma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495EA1" w:rsidRDefault="00495EA1" w:rsidP="00867B7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i/>
                                <w:szCs w:val="19"/>
                              </w:rPr>
                            </w:pPr>
                            <w:r w:rsidRPr="00BF075F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9"/>
                              </w:rPr>
                              <w:t>This paper consists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9"/>
                              </w:rPr>
                              <w:t xml:space="preserve"> of 06</w:t>
                            </w:r>
                            <w:r w:rsidRPr="00BF075F">
                              <w:rPr>
                                <w:rFonts w:ascii="Comic Sans MS" w:hAnsi="Comic Sans MS"/>
                                <w:b/>
                                <w:i/>
                                <w:sz w:val="18"/>
                                <w:szCs w:val="19"/>
                              </w:rPr>
                              <w:t xml:space="preserve"> pages. You should check the question paper to ensure that all pages are printed as indicated and no questions are missing</w:t>
                            </w:r>
                            <w:r w:rsidRPr="00BF075F">
                              <w:rPr>
                                <w:rFonts w:ascii="Comic Sans MS" w:hAnsi="Comic Sans MS"/>
                                <w:b/>
                                <w:i/>
                                <w:szCs w:val="19"/>
                              </w:rPr>
                              <w:t>.</w:t>
                            </w:r>
                          </w:p>
                          <w:p w:rsidR="00495EA1" w:rsidRDefault="00495EA1" w:rsidP="00495EA1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sz w:val="32"/>
                                <w:szCs w:val="27"/>
                              </w:rPr>
                            </w:pPr>
                          </w:p>
                          <w:p w:rsidR="00495EA1" w:rsidRDefault="00495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F866" id="Text Box 8" o:spid="_x0000_s1028" type="#_x0000_t202" style="position:absolute;margin-left:-110.55pt;margin-top:141.2pt;width:550.5pt;height:3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" fillcolor="white [3201]" strokeweight=".5pt">
                <v:textbox>
                  <w:txbxContent>
                    <w:p w:rsidR="00495EA1" w:rsidRPr="00495EA1" w:rsidRDefault="00495EA1" w:rsidP="00495EA1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i/>
                          <w:sz w:val="32"/>
                          <w:szCs w:val="27"/>
                        </w:rPr>
                      </w:pPr>
                      <w:r w:rsidRPr="00495EA1">
                        <w:rPr>
                          <w:rFonts w:ascii="Cambria Math" w:hAnsi="Cambria Math"/>
                          <w:b/>
                          <w:i/>
                          <w:sz w:val="32"/>
                          <w:szCs w:val="27"/>
                        </w:rPr>
                        <w:t>UGANDA ADVANCED CERTIFICATE OF EDUCATION</w:t>
                      </w:r>
                    </w:p>
                    <w:p w:rsidR="00495EA1" w:rsidRDefault="00495EA1" w:rsidP="00495EA1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sz w:val="32"/>
                          <w:szCs w:val="27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2"/>
                          <w:szCs w:val="27"/>
                        </w:rPr>
                        <w:t>INTERNAL EXAMINATION PROGRESS –, 2023</w:t>
                      </w:r>
                    </w:p>
                    <w:p w:rsidR="00495EA1" w:rsidRDefault="00D9379E" w:rsidP="00495EA1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sz w:val="32"/>
                          <w:szCs w:val="27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2"/>
                          <w:szCs w:val="27"/>
                        </w:rPr>
                        <w:t>CHEMISTRY PAPER 1</w:t>
                      </w:r>
                    </w:p>
                    <w:p w:rsidR="00495EA1" w:rsidRPr="00275C97" w:rsidRDefault="00495EA1" w:rsidP="00495EA1">
                      <w:pPr>
                        <w:spacing w:after="0" w:line="240" w:lineRule="auto"/>
                        <w:contextualSpacing/>
                        <w:rPr>
                          <w:rFonts w:ascii="Cambria Math" w:hAnsi="Cambria Math"/>
                          <w:sz w:val="32"/>
                          <w:szCs w:val="27"/>
                        </w:rPr>
                      </w:pPr>
                      <w:r w:rsidRPr="003C57E9">
                        <w:rPr>
                          <w:rFonts w:ascii="Cambria Math" w:hAnsi="Cambria Math"/>
                          <w:sz w:val="32"/>
                          <w:szCs w:val="27"/>
                        </w:rPr>
                        <w:t>(Principal Subject)</w:t>
                      </w:r>
                      <w:r>
                        <w:rPr>
                          <w:rFonts w:ascii="Cambria Math" w:hAnsi="Cambria Math"/>
                          <w:sz w:val="32"/>
                          <w:szCs w:val="27"/>
                        </w:rPr>
                        <w:t xml:space="preserve">    </w:t>
                      </w:r>
                      <w:r w:rsidR="003A3C7D">
                        <w:rPr>
                          <w:rFonts w:ascii="Cambria Math" w:hAnsi="Cambria Math"/>
                          <w:sz w:val="32"/>
                          <w:szCs w:val="27"/>
                        </w:rPr>
                        <w:t xml:space="preserve">      </w:t>
                      </w:r>
                      <w:r w:rsidR="005C619B">
                        <w:rPr>
                          <w:rFonts w:ascii="Cambria Math" w:hAnsi="Cambria Math"/>
                          <w:sz w:val="32"/>
                          <w:szCs w:val="27"/>
                        </w:rPr>
                        <w:t xml:space="preserve">                                             </w:t>
                      </w:r>
                      <w:r w:rsidRPr="00465100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DURATION:  </w:t>
                      </w:r>
                      <w:r w:rsidR="00896F7C">
                        <w:rPr>
                          <w:rFonts w:ascii="Cambria Math" w:hAnsi="Cambria Math"/>
                          <w:sz w:val="32"/>
                          <w:szCs w:val="27"/>
                        </w:rPr>
                        <w:t>2 H</w:t>
                      </w:r>
                      <w:r w:rsidR="005C619B">
                        <w:rPr>
                          <w:rFonts w:ascii="Cambria Math" w:hAnsi="Cambria Math"/>
                          <w:sz w:val="32"/>
                          <w:szCs w:val="27"/>
                        </w:rPr>
                        <w:t>ours 45</w:t>
                      </w:r>
                      <w:r w:rsidRPr="003C57E9">
                        <w:rPr>
                          <w:rFonts w:ascii="Cambria Math" w:hAnsi="Cambria Math"/>
                          <w:sz w:val="32"/>
                          <w:szCs w:val="27"/>
                        </w:rPr>
                        <w:t xml:space="preserve"> minutes</w:t>
                      </w:r>
                    </w:p>
                    <w:p w:rsidR="00495EA1" w:rsidRDefault="00495EA1" w:rsidP="00495EA1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Cambria Math" w:hAnsi="Cambria Math" w:cs="Aharoni"/>
                          <w:b/>
                          <w:sz w:val="30"/>
                          <w:szCs w:val="30"/>
                          <w:u w:val="single"/>
                        </w:rPr>
                        <w:t>INSTRUCTIONS TO CANDIDATES</w:t>
                      </w:r>
                      <w:r>
                        <w:rPr>
                          <w:rFonts w:asciiTheme="majorHAnsi" w:hAnsiTheme="majorHAnsi"/>
                          <w:b/>
                          <w:sz w:val="30"/>
                          <w:szCs w:val="30"/>
                        </w:rPr>
                        <w:t>:</w:t>
                      </w:r>
                    </w:p>
                    <w:p w:rsidR="005C619B" w:rsidRDefault="005C619B" w:rsidP="005C61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0"/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w:pPr>
                      <w:r>
                        <w:rPr>
                          <w:rFonts w:ascii="Cambria Math" w:hAnsi="Cambria Math"/>
                          <w:sz w:val="27"/>
                          <w:szCs w:val="27"/>
                        </w:rPr>
                        <w:t xml:space="preserve">This paper consists of two </w:t>
                      </w:r>
                      <w:r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  <w:t>sections A and B, Section A</w:t>
                      </w:r>
                      <w:r>
                        <w:rPr>
                          <w:rFonts w:ascii="Cambria Math" w:hAnsi="Cambria Math"/>
                          <w:sz w:val="27"/>
                          <w:szCs w:val="27"/>
                        </w:rPr>
                        <w:t xml:space="preserve"> is compulsory and attempt </w:t>
                      </w:r>
                      <w:r>
                        <w:rPr>
                          <w:rFonts w:ascii="Cambria Math" w:hAnsi="Cambria Math"/>
                          <w:b/>
                          <w:sz w:val="27"/>
                          <w:szCs w:val="27"/>
                          <w:u w:val="single"/>
                        </w:rPr>
                        <w:t>only six</w:t>
                      </w:r>
                      <w:r>
                        <w:rPr>
                          <w:rFonts w:ascii="Cambria Math" w:hAnsi="Cambria Math"/>
                          <w:sz w:val="27"/>
                          <w:szCs w:val="27"/>
                        </w:rPr>
                        <w:t xml:space="preserve"> questions from </w:t>
                      </w:r>
                      <w:r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  <w:t xml:space="preserve">Section B. 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 xml:space="preserve">Any </w:t>
                      </w:r>
                      <w:r>
                        <w:rPr>
                          <w:rFonts w:ascii="Cambria Math" w:hAnsi="Cambria Math"/>
                          <w:b/>
                          <w:i/>
                          <w:sz w:val="27"/>
                          <w:szCs w:val="27"/>
                        </w:rPr>
                        <w:t>additional question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ambria Math" w:hAnsi="Cambria Math"/>
                          <w:b/>
                          <w:i/>
                          <w:sz w:val="27"/>
                          <w:szCs w:val="27"/>
                        </w:rPr>
                        <w:t>s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 xml:space="preserve">) answered will </w:t>
                      </w:r>
                      <w:r>
                        <w:rPr>
                          <w:rFonts w:ascii="Cambria Math" w:hAnsi="Cambria Math"/>
                          <w:b/>
                          <w:i/>
                          <w:sz w:val="27"/>
                          <w:szCs w:val="27"/>
                        </w:rPr>
                        <w:t>not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 xml:space="preserve"> be marked.</w:t>
                      </w:r>
                    </w:p>
                    <w:p w:rsidR="005C619B" w:rsidRDefault="005C619B" w:rsidP="005C61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4"/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</w:pP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 xml:space="preserve">Incorrect symbols, formulae and spellings of especially technical terms will lead to loss of marks. And </w:t>
                      </w:r>
                      <w:r>
                        <w:rPr>
                          <w:rFonts w:ascii="Cambria Math" w:hAnsi="Cambria Math" w:cs="Tahoma"/>
                          <w:b/>
                          <w:sz w:val="27"/>
                          <w:szCs w:val="27"/>
                        </w:rPr>
                        <w:t>good hand writing</w:t>
                      </w: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 xml:space="preserve"> is </w:t>
                      </w:r>
                      <w:r>
                        <w:rPr>
                          <w:rFonts w:ascii="Cambria Math" w:hAnsi="Cambria Math" w:cs="Tahoma"/>
                          <w:b/>
                          <w:sz w:val="27"/>
                          <w:szCs w:val="27"/>
                        </w:rPr>
                        <w:t xml:space="preserve">paramount </w:t>
                      </w: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>please Boys.</w:t>
                      </w:r>
                    </w:p>
                    <w:p w:rsidR="005C619B" w:rsidRDefault="005C619B" w:rsidP="005C61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4"/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</w:pPr>
                      <w:r w:rsidRPr="00D04F43">
                        <w:rPr>
                          <w:rFonts w:ascii="Cambria Math" w:hAnsi="Cambria Math" w:cs="Tahoma"/>
                          <w:sz w:val="24"/>
                          <w:szCs w:val="27"/>
                        </w:rPr>
                        <w:t xml:space="preserve">The </w:t>
                      </w:r>
                      <w:r w:rsidRPr="00D04F43">
                        <w:rPr>
                          <w:rFonts w:ascii="Cambria Math" w:hAnsi="Cambria Math" w:cs="Tahoma"/>
                          <w:b/>
                          <w:sz w:val="24"/>
                          <w:szCs w:val="27"/>
                        </w:rPr>
                        <w:t>periodic table</w:t>
                      </w:r>
                      <w:r w:rsidRPr="00D04F43">
                        <w:rPr>
                          <w:rFonts w:ascii="Cambria Math" w:hAnsi="Cambria Math" w:cs="Tahoma"/>
                          <w:sz w:val="24"/>
                          <w:szCs w:val="27"/>
                        </w:rPr>
                        <w:t xml:space="preserve">, with </w:t>
                      </w:r>
                      <w:r w:rsidRPr="00D04F43">
                        <w:rPr>
                          <w:rFonts w:ascii="Cambria Math" w:hAnsi="Cambria Math" w:cs="Tahoma"/>
                          <w:b/>
                          <w:sz w:val="24"/>
                          <w:szCs w:val="27"/>
                        </w:rPr>
                        <w:t>relative atomic masses</w:t>
                      </w:r>
                      <w:r w:rsidRPr="00D04F43">
                        <w:rPr>
                          <w:rFonts w:ascii="Cambria Math" w:hAnsi="Cambria Math" w:cs="Tahoma"/>
                          <w:sz w:val="24"/>
                          <w:szCs w:val="27"/>
                        </w:rPr>
                        <w:t xml:space="preserve">, is </w:t>
                      </w:r>
                      <w:r w:rsidRPr="00D04F43">
                        <w:rPr>
                          <w:rFonts w:ascii="Cambria Math" w:hAnsi="Cambria Math" w:cs="Tahoma"/>
                          <w:b/>
                          <w:sz w:val="24"/>
                          <w:szCs w:val="27"/>
                        </w:rPr>
                        <w:t>attached at the end</w:t>
                      </w:r>
                      <w:r w:rsidRPr="00D04F43">
                        <w:rPr>
                          <w:rFonts w:ascii="Cambria Math" w:hAnsi="Cambria Math" w:cs="Tahoma"/>
                          <w:sz w:val="24"/>
                          <w:szCs w:val="27"/>
                        </w:rPr>
                        <w:t xml:space="preserve"> of the paper</w:t>
                      </w: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>.</w:t>
                      </w:r>
                    </w:p>
                    <w:p w:rsidR="005C619B" w:rsidRPr="005C619B" w:rsidRDefault="005C619B" w:rsidP="0049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4"/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w:pP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 xml:space="preserve">Illustrate your answers with </w:t>
                      </w:r>
                      <w:r>
                        <w:rPr>
                          <w:rFonts w:ascii="Cambria Math" w:hAnsi="Cambria Math" w:cs="Tahoma"/>
                          <w:b/>
                          <w:sz w:val="27"/>
                          <w:szCs w:val="27"/>
                        </w:rPr>
                        <w:t>equations where applicable</w:t>
                      </w:r>
                      <w:r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i/>
                          <w:sz w:val="27"/>
                          <w:szCs w:val="27"/>
                        </w:rPr>
                        <w:t>Non-programmable scientific</w:t>
                      </w:r>
                      <w: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  <w:t xml:space="preserve"> calculators may be used.</w:t>
                      </w:r>
                    </w:p>
                    <w:p w:rsidR="00495EA1" w:rsidRPr="00771727" w:rsidRDefault="00495EA1" w:rsidP="00495E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74"/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</w:pPr>
                      <w:r w:rsidRPr="00771727">
                        <w:rPr>
                          <w:rFonts w:ascii="Cambria Math" w:hAnsi="Cambria Math"/>
                          <w:b/>
                          <w:sz w:val="27"/>
                          <w:szCs w:val="27"/>
                        </w:rPr>
                        <w:t>Assume</w:t>
                      </w:r>
                      <w:r w:rsidRPr="00771727"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 xml:space="preserve">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7"/>
                          <w:szCs w:val="27"/>
                        </w:rPr>
                        <w:t>where necessary</w:t>
                      </w:r>
                      <w:r w:rsidRPr="00771727"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 xml:space="preserve">,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7"/>
                          <w:szCs w:val="27"/>
                        </w:rPr>
                        <w:t>use the following values</w:t>
                      </w:r>
                      <w:r w:rsidRPr="00771727">
                        <w:rPr>
                          <w:rFonts w:ascii="Cambria Math" w:hAnsi="Cambria Math" w:cs="Tahoma"/>
                          <w:sz w:val="27"/>
                          <w:szCs w:val="27"/>
                        </w:rPr>
                        <w:t>.</w:t>
                      </w:r>
                    </w:p>
                    <w:p w:rsidR="00495EA1" w:rsidRPr="00771727" w:rsidRDefault="00495EA1" w:rsidP="00495E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Molar gas constant, R             </w:t>
                      </w:r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=             8.314 JK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  <w:vertAlign w:val="superscript"/>
                        </w:rPr>
                        <w:t>-1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mol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  <w:vertAlign w:val="superscript"/>
                        </w:rPr>
                        <w:t>-1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.  </w:t>
                      </w:r>
                    </w:p>
                    <w:p w:rsidR="00495EA1" w:rsidRPr="00771727" w:rsidRDefault="00815164" w:rsidP="00495E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Molar volume of gas at </w:t>
                      </w:r>
                      <w:proofErr w:type="spellStart"/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s</w:t>
                      </w:r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.t.p</w:t>
                      </w:r>
                      <w:proofErr w:type="spellEnd"/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495EA1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     </w:t>
                      </w:r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=             22.4 </w:t>
                      </w:r>
                      <w:proofErr w:type="spellStart"/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litres</w:t>
                      </w:r>
                      <w:proofErr w:type="spellEnd"/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.</w:t>
                      </w:r>
                    </w:p>
                    <w:p w:rsidR="00495EA1" w:rsidRPr="00771727" w:rsidRDefault="00495EA1" w:rsidP="00495E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Standard temperature, T     </w:t>
                      </w:r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     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=             273</w:t>
                      </w:r>
                      <w:r w:rsidR="00E8460A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.15</w:t>
                      </w:r>
                      <w:r w:rsidR="00815164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K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.</w:t>
                      </w:r>
                    </w:p>
                    <w:p w:rsidR="00815164" w:rsidRPr="00815164" w:rsidRDefault="00495EA1" w:rsidP="00495E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Standard pressure, P              </w:t>
                      </w:r>
                      <w:r w:rsidR="00815164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=             101325</w:t>
                      </w:r>
                      <w:r w:rsidR="00815164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Nm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  <w:vertAlign w:val="superscript"/>
                        </w:rPr>
                        <w:t>-2</w:t>
                      </w:r>
                      <w:r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. </w:t>
                      </w:r>
                    </w:p>
                    <w:p w:rsidR="00495EA1" w:rsidRPr="00771727" w:rsidRDefault="00815164" w:rsidP="00495E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mbria Math" w:hAnsi="Cambria Math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Molar volume of gas at </w:t>
                      </w:r>
                      <w:proofErr w:type="spellStart"/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r.t.p</w:t>
                      </w:r>
                      <w:proofErr w:type="spellEnd"/>
                      <w:r w:rsidR="00495EA1" w:rsidRPr="00771727"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 xml:space="preserve">      =             24.0 </w:t>
                      </w:r>
                      <w:proofErr w:type="spellStart"/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litres</w:t>
                      </w:r>
                      <w:proofErr w:type="spellEnd"/>
                      <w:r>
                        <w:rPr>
                          <w:rFonts w:ascii="Cambria Math" w:hAnsi="Cambria Math" w:cs="Tahoma"/>
                          <w:b/>
                          <w:sz w:val="26"/>
                          <w:szCs w:val="26"/>
                        </w:rPr>
                        <w:t>.</w:t>
                      </w:r>
                    </w:p>
                    <w:p w:rsidR="00495EA1" w:rsidRDefault="00495EA1" w:rsidP="00867B74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i/>
                          <w:szCs w:val="19"/>
                        </w:rPr>
                      </w:pPr>
                      <w:r w:rsidRPr="00BF075F">
                        <w:rPr>
                          <w:rFonts w:ascii="Comic Sans MS" w:hAnsi="Comic Sans MS"/>
                          <w:b/>
                          <w:i/>
                          <w:sz w:val="18"/>
                          <w:szCs w:val="19"/>
                        </w:rPr>
                        <w:t>This paper consists</w:t>
                      </w:r>
                      <w:r>
                        <w:rPr>
                          <w:rFonts w:ascii="Comic Sans MS" w:hAnsi="Comic Sans MS"/>
                          <w:b/>
                          <w:i/>
                          <w:sz w:val="18"/>
                          <w:szCs w:val="19"/>
                        </w:rPr>
                        <w:t xml:space="preserve"> of 06</w:t>
                      </w:r>
                      <w:r w:rsidRPr="00BF075F">
                        <w:rPr>
                          <w:rFonts w:ascii="Comic Sans MS" w:hAnsi="Comic Sans MS"/>
                          <w:b/>
                          <w:i/>
                          <w:sz w:val="18"/>
                          <w:szCs w:val="19"/>
                        </w:rPr>
                        <w:t xml:space="preserve"> pages. You should check the question paper to ensure that all pages are printed as indicated and no questions are missing</w:t>
                      </w:r>
                      <w:r w:rsidRPr="00BF075F">
                        <w:rPr>
                          <w:rFonts w:ascii="Comic Sans MS" w:hAnsi="Comic Sans MS"/>
                          <w:b/>
                          <w:i/>
                          <w:szCs w:val="19"/>
                        </w:rPr>
                        <w:t>.</w:t>
                      </w:r>
                    </w:p>
                    <w:p w:rsidR="00495EA1" w:rsidRDefault="00495EA1" w:rsidP="00495EA1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sz w:val="32"/>
                          <w:szCs w:val="27"/>
                        </w:rPr>
                      </w:pPr>
                    </w:p>
                    <w:p w:rsidR="00495EA1" w:rsidRDefault="00495EA1"/>
                  </w:txbxContent>
                </v:textbox>
              </v:shape>
            </w:pict>
          </mc:Fallback>
        </mc:AlternateContent>
      </w:r>
      <w:r w:rsidR="003A3C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D046D" wp14:editId="0FAFBAD1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18288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C7D" w:rsidRPr="003A3C7D" w:rsidRDefault="003A3C7D">
                            <w:pPr>
                              <w:rPr>
                                <w:rFonts w:ascii="Algerian" w:hAnsi="Algeri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283826">
                              <w:rPr>
                                <w:rFonts w:ascii="Algerian" w:hAnsi="Algerian"/>
                                <w:b/>
                                <w:color w:val="BFBFBF" w:themeColor="background1" w:themeShade="BF"/>
                                <w:sz w:val="24"/>
                              </w:rPr>
                              <w:t>FINAL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046D" id="Text Box 11" o:spid="_x0000_s1029" type="#_x0000_t202" style="position:absolute;margin-left:92.8pt;margin-top:3.2pt;width:2in;height:2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" fillcolor="white [3201]" stroked="f" strokeweight=".5pt">
                <v:textbox>
                  <w:txbxContent>
                    <w:p w:rsidR="003A3C7D" w:rsidRPr="003A3C7D" w:rsidRDefault="003A3C7D">
                      <w:pPr>
                        <w:rPr>
                          <w:rFonts w:ascii="Algerian" w:hAnsi="Algerian"/>
                          <w:b/>
                          <w:sz w:val="24"/>
                        </w:rPr>
                      </w:pPr>
                      <w:r>
                        <w:rPr>
                          <w:rFonts w:ascii="Algerian" w:hAnsi="Algerian"/>
                          <w:b/>
                          <w:sz w:val="24"/>
                        </w:rPr>
                        <w:t xml:space="preserve">                 </w:t>
                      </w:r>
                      <w:r w:rsidRPr="00283826">
                        <w:rPr>
                          <w:rFonts w:ascii="Algerian" w:hAnsi="Algerian"/>
                          <w:b/>
                          <w:color w:val="BFBFBF" w:themeColor="background1" w:themeShade="BF"/>
                          <w:sz w:val="24"/>
                        </w:rPr>
                        <w:t>FINAL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C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EA915" wp14:editId="58C97D91">
                <wp:simplePos x="0" y="0"/>
                <wp:positionH relativeFrom="column">
                  <wp:posOffset>4272915</wp:posOffset>
                </wp:positionH>
                <wp:positionV relativeFrom="paragraph">
                  <wp:posOffset>307341</wp:posOffset>
                </wp:positionV>
                <wp:extent cx="94297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2BC77" id="Oval 10" o:spid="_x0000_s1026" style="position:absolute;margin-left:336.45pt;margin-top:24.2pt;width:74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" filled="f" strokecolor="#7f1d09 [1604]" strokeweight="2pt"/>
            </w:pict>
          </mc:Fallback>
        </mc:AlternateContent>
      </w:r>
      <w:r w:rsidR="00B21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93B48" wp14:editId="7C73E7C2">
                <wp:simplePos x="0" y="0"/>
                <wp:positionH relativeFrom="leftMargin">
                  <wp:posOffset>361950</wp:posOffset>
                </wp:positionH>
                <wp:positionV relativeFrom="paragraph">
                  <wp:posOffset>78740</wp:posOffset>
                </wp:positionV>
                <wp:extent cx="1781175" cy="14478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1F" w:rsidRPr="00B21918" w:rsidRDefault="005C619B" w:rsidP="00B21918">
                            <w:pPr>
                              <w:spacing w:after="0"/>
                              <w:rPr>
                                <w:rFonts w:ascii="Castellar" w:hAnsi="Castellar"/>
                                <w:sz w:val="2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28"/>
                              </w:rPr>
                              <w:t>P525/1</w:t>
                            </w:r>
                          </w:p>
                          <w:p w:rsidR="00457D1F" w:rsidRPr="00B21918" w:rsidRDefault="00457D1F" w:rsidP="00B21918">
                            <w:pPr>
                              <w:spacing w:after="0" w:line="240" w:lineRule="auto"/>
                              <w:rPr>
                                <w:rFonts w:ascii="Castellar" w:hAnsi="Castellar"/>
                                <w:sz w:val="28"/>
                              </w:rPr>
                            </w:pPr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>CHEMISTRY</w:t>
                            </w:r>
                          </w:p>
                          <w:p w:rsidR="00457D1F" w:rsidRPr="00B21918" w:rsidRDefault="005C619B" w:rsidP="00B21918">
                            <w:pPr>
                              <w:spacing w:after="0" w:line="240" w:lineRule="auto"/>
                              <w:rPr>
                                <w:rFonts w:ascii="Castellar" w:hAnsi="Castellar"/>
                                <w:sz w:val="2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28"/>
                              </w:rPr>
                              <w:t>Paper 1</w:t>
                            </w:r>
                          </w:p>
                          <w:p w:rsidR="00457D1F" w:rsidRPr="00B21918" w:rsidRDefault="00457D1F" w:rsidP="00B21918">
                            <w:pPr>
                              <w:spacing w:after="0" w:line="240" w:lineRule="auto"/>
                              <w:rPr>
                                <w:rFonts w:ascii="Castellar" w:hAnsi="Castellar"/>
                                <w:sz w:val="28"/>
                              </w:rPr>
                            </w:pPr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>June/</w:t>
                            </w:r>
                            <w:proofErr w:type="spellStart"/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>july</w:t>
                            </w:r>
                            <w:proofErr w:type="spellEnd"/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 xml:space="preserve"> 2023</w:t>
                            </w:r>
                          </w:p>
                          <w:p w:rsidR="00457D1F" w:rsidRPr="00B21918" w:rsidRDefault="00B21918" w:rsidP="00B21918">
                            <w:pPr>
                              <w:spacing w:after="0" w:line="240" w:lineRule="auto"/>
                              <w:rPr>
                                <w:rFonts w:ascii="Castellar" w:hAnsi="Castellar"/>
                                <w:sz w:val="28"/>
                              </w:rPr>
                            </w:pPr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 xml:space="preserve">2 </w:t>
                            </w:r>
                            <w:proofErr w:type="spellStart"/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>h</w:t>
                            </w:r>
                            <w:r w:rsidR="005C619B">
                              <w:rPr>
                                <w:rFonts w:ascii="Castellar" w:hAnsi="Castellar"/>
                                <w:sz w:val="28"/>
                              </w:rPr>
                              <w:t>rs</w:t>
                            </w:r>
                            <w:proofErr w:type="spellEnd"/>
                            <w:r w:rsidR="005C619B">
                              <w:rPr>
                                <w:rFonts w:ascii="Castellar" w:hAnsi="Castellar"/>
                                <w:sz w:val="28"/>
                              </w:rPr>
                              <w:t xml:space="preserve"> 45</w:t>
                            </w:r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21918">
                              <w:rPr>
                                <w:rFonts w:ascii="Castellar" w:hAnsi="Castellar"/>
                                <w:sz w:val="28"/>
                              </w:rPr>
                              <w:t>min</w:t>
                            </w:r>
                            <w:r w:rsidR="00457D1F" w:rsidRPr="00B21918">
                              <w:rPr>
                                <w:rFonts w:ascii="Castellar" w:hAnsi="Castellar"/>
                                <w:sz w:val="28"/>
                              </w:rPr>
                              <w:t>s</w:t>
                            </w:r>
                            <w:proofErr w:type="spellEnd"/>
                          </w:p>
                          <w:p w:rsidR="00457D1F" w:rsidRDefault="00457D1F"/>
                          <w:p w:rsidR="00457D1F" w:rsidRDefault="00457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3B48" id="Text Box 3" o:spid="_x0000_s1030" type="#_x0000_t202" style="position:absolute;margin-left:28.5pt;margin-top:6.2pt;width:140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" fillcolor="white [3201]" stroked="f" strokeweight=".5pt">
                <v:textbox>
                  <w:txbxContent>
                    <w:p w:rsidR="00457D1F" w:rsidRPr="00B21918" w:rsidRDefault="005C619B" w:rsidP="00B21918">
                      <w:pPr>
                        <w:spacing w:after="0"/>
                        <w:rPr>
                          <w:rFonts w:ascii="Castellar" w:hAnsi="Castellar"/>
                          <w:sz w:val="28"/>
                        </w:rPr>
                      </w:pPr>
                      <w:r>
                        <w:rPr>
                          <w:rFonts w:ascii="Castellar" w:hAnsi="Castellar"/>
                          <w:sz w:val="28"/>
                        </w:rPr>
                        <w:t>P525/1</w:t>
                      </w:r>
                    </w:p>
                    <w:p w:rsidR="00457D1F" w:rsidRPr="00B21918" w:rsidRDefault="00457D1F" w:rsidP="00B21918">
                      <w:pPr>
                        <w:spacing w:after="0" w:line="240" w:lineRule="auto"/>
                        <w:rPr>
                          <w:rFonts w:ascii="Castellar" w:hAnsi="Castellar"/>
                          <w:sz w:val="28"/>
                        </w:rPr>
                      </w:pPr>
                      <w:r w:rsidRPr="00B21918">
                        <w:rPr>
                          <w:rFonts w:ascii="Castellar" w:hAnsi="Castellar"/>
                          <w:sz w:val="28"/>
                        </w:rPr>
                        <w:t>CHEMISTRY</w:t>
                      </w:r>
                    </w:p>
                    <w:p w:rsidR="00457D1F" w:rsidRPr="00B21918" w:rsidRDefault="005C619B" w:rsidP="00B21918">
                      <w:pPr>
                        <w:spacing w:after="0" w:line="240" w:lineRule="auto"/>
                        <w:rPr>
                          <w:rFonts w:ascii="Castellar" w:hAnsi="Castellar"/>
                          <w:sz w:val="28"/>
                        </w:rPr>
                      </w:pPr>
                      <w:r>
                        <w:rPr>
                          <w:rFonts w:ascii="Castellar" w:hAnsi="Castellar"/>
                          <w:sz w:val="28"/>
                        </w:rPr>
                        <w:t>Paper 1</w:t>
                      </w:r>
                    </w:p>
                    <w:p w:rsidR="00457D1F" w:rsidRPr="00B21918" w:rsidRDefault="00457D1F" w:rsidP="00B21918">
                      <w:pPr>
                        <w:spacing w:after="0" w:line="240" w:lineRule="auto"/>
                        <w:rPr>
                          <w:rFonts w:ascii="Castellar" w:hAnsi="Castellar"/>
                          <w:sz w:val="28"/>
                        </w:rPr>
                      </w:pPr>
                      <w:r w:rsidRPr="00B21918">
                        <w:rPr>
                          <w:rFonts w:ascii="Castellar" w:hAnsi="Castellar"/>
                          <w:sz w:val="28"/>
                        </w:rPr>
                        <w:t>June/</w:t>
                      </w:r>
                      <w:proofErr w:type="spellStart"/>
                      <w:r w:rsidRPr="00B21918">
                        <w:rPr>
                          <w:rFonts w:ascii="Castellar" w:hAnsi="Castellar"/>
                          <w:sz w:val="28"/>
                        </w:rPr>
                        <w:t>july</w:t>
                      </w:r>
                      <w:proofErr w:type="spellEnd"/>
                      <w:r w:rsidRPr="00B21918">
                        <w:rPr>
                          <w:rFonts w:ascii="Castellar" w:hAnsi="Castellar"/>
                          <w:sz w:val="28"/>
                        </w:rPr>
                        <w:t xml:space="preserve"> 2023</w:t>
                      </w:r>
                    </w:p>
                    <w:p w:rsidR="00457D1F" w:rsidRPr="00B21918" w:rsidRDefault="00B21918" w:rsidP="00B21918">
                      <w:pPr>
                        <w:spacing w:after="0" w:line="240" w:lineRule="auto"/>
                        <w:rPr>
                          <w:rFonts w:ascii="Castellar" w:hAnsi="Castellar"/>
                          <w:sz w:val="28"/>
                        </w:rPr>
                      </w:pPr>
                      <w:r w:rsidRPr="00B21918">
                        <w:rPr>
                          <w:rFonts w:ascii="Castellar" w:hAnsi="Castellar"/>
                          <w:sz w:val="28"/>
                        </w:rPr>
                        <w:t xml:space="preserve">2 </w:t>
                      </w:r>
                      <w:proofErr w:type="spellStart"/>
                      <w:r w:rsidRPr="00B21918">
                        <w:rPr>
                          <w:rFonts w:ascii="Castellar" w:hAnsi="Castellar"/>
                          <w:sz w:val="28"/>
                        </w:rPr>
                        <w:t>h</w:t>
                      </w:r>
                      <w:r w:rsidR="005C619B">
                        <w:rPr>
                          <w:rFonts w:ascii="Castellar" w:hAnsi="Castellar"/>
                          <w:sz w:val="28"/>
                        </w:rPr>
                        <w:t>rs</w:t>
                      </w:r>
                      <w:proofErr w:type="spellEnd"/>
                      <w:r w:rsidR="005C619B">
                        <w:rPr>
                          <w:rFonts w:ascii="Castellar" w:hAnsi="Castellar"/>
                          <w:sz w:val="28"/>
                        </w:rPr>
                        <w:t xml:space="preserve"> 45</w:t>
                      </w:r>
                      <w:r w:rsidRPr="00B21918">
                        <w:rPr>
                          <w:rFonts w:ascii="Castellar" w:hAnsi="Castellar"/>
                          <w:sz w:val="28"/>
                        </w:rPr>
                        <w:t xml:space="preserve"> </w:t>
                      </w:r>
                      <w:proofErr w:type="spellStart"/>
                      <w:r w:rsidRPr="00B21918">
                        <w:rPr>
                          <w:rFonts w:ascii="Castellar" w:hAnsi="Castellar"/>
                          <w:sz w:val="28"/>
                        </w:rPr>
                        <w:t>min</w:t>
                      </w:r>
                      <w:r w:rsidR="00457D1F" w:rsidRPr="00B21918">
                        <w:rPr>
                          <w:rFonts w:ascii="Castellar" w:hAnsi="Castellar"/>
                          <w:sz w:val="28"/>
                        </w:rPr>
                        <w:t>s</w:t>
                      </w:r>
                      <w:proofErr w:type="spellEnd"/>
                    </w:p>
                    <w:p w:rsidR="00457D1F" w:rsidRDefault="00457D1F"/>
                    <w:p w:rsidR="00457D1F" w:rsidRDefault="00457D1F"/>
                  </w:txbxContent>
                </v:textbox>
                <w10:wrap anchorx="margin"/>
              </v:shape>
            </w:pict>
          </mc:Fallback>
        </mc:AlternateContent>
      </w:r>
      <w:r w:rsidR="00B21918">
        <w:rPr>
          <w:noProof/>
          <w:lang w:eastAsia="en-US"/>
        </w:rPr>
        <w:t xml:space="preserve">           </w:t>
      </w:r>
      <w:r w:rsidR="00B21918" w:rsidRPr="00457D1F">
        <w:rPr>
          <w:noProof/>
          <w:lang w:eastAsia="en-US"/>
        </w:rPr>
        <w:drawing>
          <wp:inline distT="0" distB="0" distL="0" distR="0" wp14:anchorId="784352B3" wp14:editId="49C895E3">
            <wp:extent cx="20097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E60">
        <w:rPr>
          <w:noProof/>
          <w:lang w:eastAsia="en-US"/>
        </w:rPr>
        <w:tab/>
      </w:r>
      <w:bookmarkStart w:id="0" w:name="_GoBack"/>
      <w:bookmarkEnd w:id="0"/>
    </w:p>
    <w:p w:rsidR="003A3C7D" w:rsidRDefault="003A3C7D" w:rsidP="00CB1E60">
      <w:pPr>
        <w:pStyle w:val="NoSpacing"/>
        <w:tabs>
          <w:tab w:val="left" w:pos="4440"/>
        </w:tabs>
      </w:pPr>
    </w:p>
    <w:p w:rsidR="003A3C7D" w:rsidRPr="003A3C7D" w:rsidRDefault="003A3C7D" w:rsidP="003A3C7D"/>
    <w:p w:rsidR="003A3C7D" w:rsidRPr="003A3C7D" w:rsidRDefault="003A3C7D" w:rsidP="003A3C7D"/>
    <w:p w:rsidR="003A3C7D" w:rsidRPr="003A3C7D" w:rsidRDefault="003A3C7D" w:rsidP="003A3C7D"/>
    <w:p w:rsidR="003A3C7D" w:rsidRPr="003A3C7D" w:rsidRDefault="003A3C7D" w:rsidP="003A3C7D"/>
    <w:p w:rsidR="003A3C7D" w:rsidRPr="003A3C7D" w:rsidRDefault="003A3C7D" w:rsidP="003A3C7D"/>
    <w:p w:rsidR="003A3C7D" w:rsidRPr="003A3C7D" w:rsidRDefault="003A3C7D" w:rsidP="003A3C7D"/>
    <w:p w:rsidR="003A3C7D" w:rsidRPr="003A3C7D" w:rsidRDefault="003A3C7D" w:rsidP="003A3C7D"/>
    <w:p w:rsidR="003A3C7D" w:rsidRDefault="003A3C7D" w:rsidP="003A3C7D"/>
    <w:p w:rsidR="00CE2179" w:rsidRDefault="00867B74" w:rsidP="00CE217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8245B" wp14:editId="37376AD6">
                <wp:simplePos x="0" y="0"/>
                <wp:positionH relativeFrom="column">
                  <wp:posOffset>-1423035</wp:posOffset>
                </wp:positionH>
                <wp:positionV relativeFrom="paragraph">
                  <wp:posOffset>424815</wp:posOffset>
                </wp:positionV>
                <wp:extent cx="7077075" cy="12192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57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2"/>
                              <w:gridCol w:w="565"/>
                              <w:gridCol w:w="565"/>
                              <w:gridCol w:w="565"/>
                              <w:gridCol w:w="565"/>
                              <w:gridCol w:w="565"/>
                              <w:gridCol w:w="564"/>
                              <w:gridCol w:w="564"/>
                              <w:gridCol w:w="564"/>
                              <w:gridCol w:w="580"/>
                              <w:gridCol w:w="580"/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  <w:gridCol w:w="1182"/>
                            </w:tblGrid>
                            <w:tr w:rsidR="00CE2179" w:rsidTr="00D9379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2"/>
                              </w:trPr>
                              <w:tc>
                                <w:tcPr>
                                  <w:tcW w:w="712" w:type="dxa"/>
                                </w:tcPr>
                                <w:p w:rsidR="00CE2179" w:rsidRDefault="00CE217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CE2179" w:rsidRDefault="00CE2179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CE2179" w:rsidRDefault="00CE2179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:rsidR="00CE2179" w:rsidRDefault="00CE2179">
                                  <w:r>
                                    <w:t>TOTAL</w:t>
                                  </w:r>
                                </w:p>
                              </w:tc>
                            </w:tr>
                            <w:tr w:rsidR="00CE2179" w:rsidTr="00D9379E">
                              <w:tc>
                                <w:tcPr>
                                  <w:tcW w:w="712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5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64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0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0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581" w:type="dxa"/>
                                </w:tcPr>
                                <w:p w:rsidR="00CE2179" w:rsidRDefault="00CE2179"/>
                              </w:tc>
                              <w:tc>
                                <w:tcPr>
                                  <w:tcW w:w="1182" w:type="dxa"/>
                                </w:tcPr>
                                <w:p w:rsidR="00CE2179" w:rsidRDefault="00CE2179"/>
                              </w:tc>
                            </w:tr>
                          </w:tbl>
                          <w:p w:rsidR="00CE2179" w:rsidRDefault="00CE2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245B" id="Text Box 6" o:spid="_x0000_s1031" type="#_x0000_t202" style="position:absolute;margin-left:-112.05pt;margin-top:33.45pt;width:557.2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057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712"/>
                        <w:gridCol w:w="565"/>
                        <w:gridCol w:w="565"/>
                        <w:gridCol w:w="565"/>
                        <w:gridCol w:w="565"/>
                        <w:gridCol w:w="565"/>
                        <w:gridCol w:w="564"/>
                        <w:gridCol w:w="564"/>
                        <w:gridCol w:w="564"/>
                        <w:gridCol w:w="580"/>
                        <w:gridCol w:w="580"/>
                        <w:gridCol w:w="581"/>
                        <w:gridCol w:w="581"/>
                        <w:gridCol w:w="581"/>
                        <w:gridCol w:w="581"/>
                        <w:gridCol w:w="581"/>
                        <w:gridCol w:w="581"/>
                        <w:gridCol w:w="1182"/>
                      </w:tblGrid>
                      <w:tr w:rsidR="00CE2179" w:rsidTr="00D9379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2"/>
                        </w:trPr>
                        <w:tc>
                          <w:tcPr>
                            <w:tcW w:w="712" w:type="dxa"/>
                          </w:tcPr>
                          <w:p w:rsidR="00CE2179" w:rsidRDefault="00CE217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CE2179" w:rsidRDefault="00CE2179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CE2179" w:rsidRDefault="00CE2179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CE2179" w:rsidRDefault="00CE2179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CE2179" w:rsidRDefault="00CE2179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:rsidR="00CE2179" w:rsidRDefault="00CE2179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E2179" w:rsidRDefault="00CE2179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E2179" w:rsidRDefault="00CE2179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E2179" w:rsidRDefault="00CE2179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CE2179" w:rsidRDefault="00CE2179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CE2179" w:rsidRDefault="00CE2179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E2179" w:rsidRDefault="00CE2179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 w:rsidR="00CE2179" w:rsidRDefault="00CE2179">
                            <w:r>
                              <w:t>TOTAL</w:t>
                            </w:r>
                          </w:p>
                        </w:tc>
                      </w:tr>
                      <w:tr w:rsidR="00CE2179" w:rsidTr="00D9379E">
                        <w:tc>
                          <w:tcPr>
                            <w:tcW w:w="712" w:type="dxa"/>
                          </w:tcPr>
                          <w:p w:rsidR="00CE2179" w:rsidRDefault="00CE2179"/>
                        </w:tc>
                        <w:tc>
                          <w:tcPr>
                            <w:tcW w:w="565" w:type="dxa"/>
                          </w:tcPr>
                          <w:p w:rsidR="00CE2179" w:rsidRDefault="00CE2179"/>
                        </w:tc>
                        <w:tc>
                          <w:tcPr>
                            <w:tcW w:w="565" w:type="dxa"/>
                          </w:tcPr>
                          <w:p w:rsidR="00CE2179" w:rsidRDefault="00CE2179"/>
                        </w:tc>
                        <w:tc>
                          <w:tcPr>
                            <w:tcW w:w="565" w:type="dxa"/>
                          </w:tcPr>
                          <w:p w:rsidR="00CE2179" w:rsidRDefault="00CE2179"/>
                        </w:tc>
                        <w:tc>
                          <w:tcPr>
                            <w:tcW w:w="565" w:type="dxa"/>
                          </w:tcPr>
                          <w:p w:rsidR="00CE2179" w:rsidRDefault="00CE2179"/>
                        </w:tc>
                        <w:tc>
                          <w:tcPr>
                            <w:tcW w:w="565" w:type="dxa"/>
                          </w:tcPr>
                          <w:p w:rsidR="00CE2179" w:rsidRDefault="00CE2179"/>
                        </w:tc>
                        <w:tc>
                          <w:tcPr>
                            <w:tcW w:w="564" w:type="dxa"/>
                          </w:tcPr>
                          <w:p w:rsidR="00CE2179" w:rsidRDefault="00CE2179"/>
                        </w:tc>
                        <w:tc>
                          <w:tcPr>
                            <w:tcW w:w="564" w:type="dxa"/>
                          </w:tcPr>
                          <w:p w:rsidR="00CE2179" w:rsidRDefault="00CE2179"/>
                        </w:tc>
                        <w:tc>
                          <w:tcPr>
                            <w:tcW w:w="564" w:type="dxa"/>
                          </w:tcPr>
                          <w:p w:rsidR="00CE2179" w:rsidRDefault="00CE2179"/>
                        </w:tc>
                        <w:tc>
                          <w:tcPr>
                            <w:tcW w:w="580" w:type="dxa"/>
                          </w:tcPr>
                          <w:p w:rsidR="00CE2179" w:rsidRDefault="00CE2179"/>
                        </w:tc>
                        <w:tc>
                          <w:tcPr>
                            <w:tcW w:w="580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581" w:type="dxa"/>
                          </w:tcPr>
                          <w:p w:rsidR="00CE2179" w:rsidRDefault="00CE2179"/>
                        </w:tc>
                        <w:tc>
                          <w:tcPr>
                            <w:tcW w:w="1182" w:type="dxa"/>
                          </w:tcPr>
                          <w:p w:rsidR="00CE2179" w:rsidRDefault="00CE2179"/>
                        </w:tc>
                      </w:tr>
                    </w:tbl>
                    <w:p w:rsidR="00CE2179" w:rsidRDefault="00CE2179"/>
                  </w:txbxContent>
                </v:textbox>
              </v:shape>
            </w:pict>
          </mc:Fallback>
        </mc:AlternateContent>
      </w:r>
    </w:p>
    <w:p w:rsidR="003A3C7D" w:rsidRPr="00CE2179" w:rsidRDefault="003A3C7D" w:rsidP="00CE2179">
      <w:pPr>
        <w:tabs>
          <w:tab w:val="left" w:pos="1860"/>
        </w:tabs>
      </w:pPr>
    </w:p>
    <w:sectPr w:rsidR="003A3C7D" w:rsidRPr="00CE2179">
      <w:head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EA7" w:rsidRDefault="00D73EA7">
      <w:pPr>
        <w:spacing w:after="0" w:line="240" w:lineRule="auto"/>
      </w:pPr>
      <w:r>
        <w:separator/>
      </w:r>
    </w:p>
    <w:p w:rsidR="00D73EA7" w:rsidRDefault="00D73EA7"/>
  </w:endnote>
  <w:endnote w:type="continuationSeparator" w:id="0">
    <w:p w:rsidR="00D73EA7" w:rsidRDefault="00D73EA7">
      <w:pPr>
        <w:spacing w:after="0" w:line="240" w:lineRule="auto"/>
      </w:pPr>
      <w:r>
        <w:continuationSeparator/>
      </w:r>
    </w:p>
    <w:p w:rsidR="00D73EA7" w:rsidRDefault="00D73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mpany info table"/>
    </w:tblPr>
    <w:tblGrid>
      <w:gridCol w:w="8424"/>
      <w:gridCol w:w="288"/>
      <w:gridCol w:w="2088"/>
    </w:tblGrid>
    <w:tr w:rsidR="00FD12E8">
      <w:trPr>
        <w:jc w:val="right"/>
      </w:trPr>
      <w:tc>
        <w:tcPr>
          <w:tcW w:w="8424" w:type="dxa"/>
          <w:vAlign w:val="bottom"/>
        </w:tcPr>
        <w:p w:rsidR="00FD12E8" w:rsidRPr="00437DDD" w:rsidRDefault="00AE230C">
          <w:pPr>
            <w:pStyle w:val="Organization"/>
            <w:rPr>
              <w:color w:val="00B0F0"/>
            </w:rPr>
          </w:pPr>
          <w:r w:rsidRPr="00437DDD">
            <w:rPr>
              <w:color w:val="00B0F0"/>
            </w:rPr>
            <w:t>FELIX EDUCATION SERVICE CENTRE</w:t>
          </w:r>
          <w:r w:rsidR="00DE5039" w:rsidRPr="00437DDD">
            <w:rPr>
              <w:color w:val="00B0F0"/>
            </w:rPr>
            <w:t>-PAJULE</w:t>
          </w:r>
        </w:p>
        <w:tbl>
          <w:tblPr>
            <w:tblW w:w="0" w:type="auto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03"/>
            <w:gridCol w:w="2803"/>
            <w:gridCol w:w="2818"/>
          </w:tblGrid>
          <w:tr w:rsidR="00FD12E8">
            <w:trPr>
              <w:trHeight w:hRule="exact" w:val="144"/>
            </w:trPr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FD12E8" w:rsidRDefault="00FD12E8">
                <w:pPr>
                  <w:pStyle w:val="Footer"/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FD12E8" w:rsidRDefault="00FD12E8">
                <w:pPr>
                  <w:pStyle w:val="Footer"/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FD12E8" w:rsidRDefault="00FD12E8">
                <w:pPr>
                  <w:pStyle w:val="Footer"/>
                </w:pPr>
              </w:p>
            </w:tc>
          </w:tr>
          <w:tr w:rsidR="00FD12E8"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FD12E8" w:rsidRPr="00437DDD" w:rsidRDefault="00766D7D">
                <w:pPr>
                  <w:pStyle w:val="Footer"/>
                  <w:rPr>
                    <w:color w:val="002060"/>
                  </w:rPr>
                </w:pPr>
                <w:r w:rsidRPr="00437DDD">
                  <w:rPr>
                    <w:rStyle w:val="Strong"/>
                    <w:color w:val="002060"/>
                  </w:rPr>
                  <w:t>Tel</w:t>
                </w:r>
                <w:r w:rsidRPr="00437DDD">
                  <w:rPr>
                    <w:color w:val="002060"/>
                  </w:rPr>
                  <w:t xml:space="preserve"> </w:t>
                </w:r>
                <w:r w:rsidR="00AE230C" w:rsidRPr="00437DDD">
                  <w:rPr>
                    <w:color w:val="002060"/>
                  </w:rPr>
                  <w:t xml:space="preserve"> +256 (0) 773 915 983</w:t>
                </w:r>
              </w:p>
              <w:p w:rsidR="00FD12E8" w:rsidRDefault="00766D7D" w:rsidP="00AE230C">
                <w:pPr>
                  <w:pStyle w:val="Footer"/>
                </w:pPr>
                <w:r w:rsidRPr="00437DDD">
                  <w:rPr>
                    <w:rStyle w:val="Strong"/>
                    <w:color w:val="C00000"/>
                  </w:rPr>
                  <w:t>Fax</w:t>
                </w:r>
                <w:r w:rsidRPr="00437DDD">
                  <w:rPr>
                    <w:color w:val="C00000"/>
                  </w:rPr>
                  <w:t xml:space="preserve"> </w:t>
                </w:r>
                <w:r w:rsidR="00AE230C" w:rsidRPr="00437DDD">
                  <w:rPr>
                    <w:color w:val="C00000"/>
                  </w:rPr>
                  <w:t>+256 (0) 312 915 983</w:t>
                </w:r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FD12E8" w:rsidRDefault="00AE230C" w:rsidP="00AE230C">
                <w:pPr>
                  <w:pStyle w:val="Footer"/>
                </w:pPr>
                <w:r w:rsidRPr="001008D2">
                  <w:rPr>
                    <w:color w:val="4D4D4D" w:themeColor="accent6"/>
                  </w:rPr>
                  <w:t>PAJULE-OROTWILO</w:t>
                </w:r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FD12E8" w:rsidRPr="00437DDD" w:rsidRDefault="00AE230C">
                <w:pPr>
                  <w:pStyle w:val="Footer"/>
                  <w:rPr>
                    <w:color w:val="92D050"/>
                  </w:rPr>
                </w:pPr>
                <w:r w:rsidRPr="00437DDD">
                  <w:rPr>
                    <w:color w:val="92D050"/>
                  </w:rPr>
                  <w:t>WWW.FELEDUCSER.PA.UG</w:t>
                </w:r>
              </w:p>
              <w:p w:rsidR="00FD12E8" w:rsidRDefault="00AE230C" w:rsidP="00AE230C">
                <w:pPr>
                  <w:pStyle w:val="Footer"/>
                </w:pPr>
                <w:r w:rsidRPr="00437DDD">
                  <w:rPr>
                    <w:color w:val="0070C0"/>
                  </w:rPr>
                  <w:t>acholi.acholi@hotmail.com</w:t>
                </w:r>
              </w:p>
            </w:tc>
          </w:tr>
        </w:tbl>
        <w:p w:rsidR="00FD12E8" w:rsidRDefault="00FD12E8"/>
      </w:tc>
      <w:tc>
        <w:tcPr>
          <w:tcW w:w="288" w:type="dxa"/>
          <w:shd w:val="clear" w:color="auto" w:fill="auto"/>
          <w:vAlign w:val="bottom"/>
        </w:tcPr>
        <w:p w:rsidR="00FD12E8" w:rsidRDefault="00FD12E8"/>
      </w:tc>
      <w:tc>
        <w:tcPr>
          <w:tcW w:w="2088" w:type="dxa"/>
          <w:vAlign w:val="bottom"/>
        </w:tcPr>
        <w:p w:rsidR="00FD12E8" w:rsidRDefault="00B37D77">
          <w:pPr>
            <w:pStyle w:val="Graphic"/>
          </w:pPr>
          <w:r w:rsidRPr="00A11182">
            <w:rPr>
              <w:b/>
              <w:noProof/>
              <w:sz w:val="24"/>
              <w:lang w:eastAsia="en-US"/>
            </w:rPr>
            <w:drawing>
              <wp:inline distT="0" distB="0" distL="0" distR="0" wp14:anchorId="05001781" wp14:editId="6F9253E7">
                <wp:extent cx="923925" cy="885825"/>
                <wp:effectExtent l="19050" t="0" r="9525" b="0"/>
                <wp:docPr id="1" name="Picture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lum contrast="10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4617C" w:rsidRPr="00437DDD">
            <w:rPr>
              <w:rFonts w:ascii="Bernard MT Condensed" w:eastAsia="Yu Gothic UI Light" w:hAnsi="Bernard MT Condensed"/>
              <w:color w:val="7030A0"/>
              <w:sz w:val="32"/>
            </w:rPr>
            <w:t>-0-</w:t>
          </w:r>
        </w:p>
      </w:tc>
    </w:tr>
    <w:tr w:rsidR="00FD12E8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FD12E8" w:rsidRDefault="00FD12E8"/>
      </w:tc>
      <w:tc>
        <w:tcPr>
          <w:tcW w:w="288" w:type="dxa"/>
          <w:shd w:val="clear" w:color="auto" w:fill="auto"/>
        </w:tcPr>
        <w:p w:rsidR="00FD12E8" w:rsidRDefault="00FD12E8"/>
      </w:tc>
      <w:tc>
        <w:tcPr>
          <w:tcW w:w="2088" w:type="dxa"/>
          <w:shd w:val="clear" w:color="auto" w:fill="000000" w:themeFill="text1"/>
        </w:tcPr>
        <w:p w:rsidR="00FD12E8" w:rsidRDefault="00FD12E8"/>
      </w:tc>
    </w:tr>
  </w:tbl>
  <w:p w:rsidR="00FD12E8" w:rsidRDefault="00FD1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EA7" w:rsidRDefault="00D73EA7">
      <w:pPr>
        <w:spacing w:after="0" w:line="240" w:lineRule="auto"/>
      </w:pPr>
      <w:r>
        <w:separator/>
      </w:r>
    </w:p>
    <w:p w:rsidR="00D73EA7" w:rsidRDefault="00D73EA7"/>
  </w:footnote>
  <w:footnote w:type="continuationSeparator" w:id="0">
    <w:p w:rsidR="00D73EA7" w:rsidRDefault="00D73EA7">
      <w:pPr>
        <w:spacing w:after="0" w:line="240" w:lineRule="auto"/>
      </w:pPr>
      <w:r>
        <w:continuationSeparator/>
      </w:r>
    </w:p>
    <w:p w:rsidR="00D73EA7" w:rsidRDefault="00D73E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design table"/>
    </w:tblPr>
    <w:tblGrid>
      <w:gridCol w:w="2088"/>
      <w:gridCol w:w="283"/>
      <w:gridCol w:w="8424"/>
    </w:tblGrid>
    <w:tr w:rsidR="00FD12E8">
      <w:trPr>
        <w:trHeight w:hRule="exact" w:val="720"/>
        <w:jc w:val="right"/>
      </w:trPr>
      <w:sdt>
        <w:sdtPr>
          <w:alias w:val="Publish Date"/>
          <w:tag w:val=""/>
          <w:id w:val="-1532953237"/>
          <w:placeholder>
            <w:docPart w:val="114381D582BB4DBDA47E7D6D422054D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FD12E8" w:rsidRDefault="00AE230C">
              <w:pPr>
                <w:pStyle w:val="Date"/>
              </w:pPr>
              <w:r>
                <w:t xml:space="preserve">NAME:                                                          </w:t>
              </w:r>
            </w:p>
          </w:tc>
        </w:sdtContent>
      </w:sdt>
      <w:tc>
        <w:tcPr>
          <w:tcW w:w="283" w:type="dxa"/>
          <w:shd w:val="clear" w:color="auto" w:fill="auto"/>
          <w:vAlign w:val="bottom"/>
        </w:tcPr>
        <w:p w:rsidR="00FD12E8" w:rsidRDefault="00FD12E8"/>
      </w:tc>
      <w:tc>
        <w:tcPr>
          <w:tcW w:w="8424" w:type="dxa"/>
          <w:vAlign w:val="bottom"/>
        </w:tcPr>
        <w:p w:rsidR="00FD12E8" w:rsidRDefault="00766D7D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  <w:r>
            <w:t xml:space="preserve"> </w:t>
          </w:r>
        </w:p>
      </w:tc>
    </w:tr>
    <w:tr w:rsidR="00FD12E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12E8" w:rsidRDefault="00FD12E8"/>
      </w:tc>
      <w:tc>
        <w:tcPr>
          <w:tcW w:w="283" w:type="dxa"/>
          <w:shd w:val="clear" w:color="auto" w:fill="auto"/>
        </w:tcPr>
        <w:p w:rsidR="00FD12E8" w:rsidRDefault="00FD12E8"/>
      </w:tc>
      <w:tc>
        <w:tcPr>
          <w:tcW w:w="8424" w:type="dxa"/>
          <w:shd w:val="clear" w:color="auto" w:fill="000000" w:themeFill="text1"/>
        </w:tcPr>
        <w:p w:rsidR="00FD12E8" w:rsidRDefault="00FD12E8"/>
      </w:tc>
    </w:tr>
  </w:tbl>
  <w:p w:rsidR="00FD12E8" w:rsidRDefault="00FD12E8">
    <w:pPr>
      <w:pStyle w:val="Header"/>
    </w:pPr>
  </w:p>
  <w:p w:rsidR="00FD12E8" w:rsidRDefault="00FD12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3CE6"/>
    <w:multiLevelType w:val="hybridMultilevel"/>
    <w:tmpl w:val="BC164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641EA"/>
    <w:multiLevelType w:val="hybridMultilevel"/>
    <w:tmpl w:val="9288EDAA"/>
    <w:lvl w:ilvl="0" w:tplc="EE7C8D1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D66786"/>
    <w:multiLevelType w:val="hybridMultilevel"/>
    <w:tmpl w:val="A7701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0C"/>
    <w:rsid w:val="000635F0"/>
    <w:rsid w:val="001008D2"/>
    <w:rsid w:val="00194456"/>
    <w:rsid w:val="00283826"/>
    <w:rsid w:val="003A3C7D"/>
    <w:rsid w:val="00437DDD"/>
    <w:rsid w:val="00457D1F"/>
    <w:rsid w:val="00495EA1"/>
    <w:rsid w:val="0054617C"/>
    <w:rsid w:val="00581DB8"/>
    <w:rsid w:val="005C619B"/>
    <w:rsid w:val="007346ED"/>
    <w:rsid w:val="007432E3"/>
    <w:rsid w:val="00766D7D"/>
    <w:rsid w:val="00815164"/>
    <w:rsid w:val="00867B74"/>
    <w:rsid w:val="00896F7C"/>
    <w:rsid w:val="00AA6FE8"/>
    <w:rsid w:val="00AB6B52"/>
    <w:rsid w:val="00AE230C"/>
    <w:rsid w:val="00AF0281"/>
    <w:rsid w:val="00B21918"/>
    <w:rsid w:val="00B37D77"/>
    <w:rsid w:val="00CB1E60"/>
    <w:rsid w:val="00CE2179"/>
    <w:rsid w:val="00D06D84"/>
    <w:rsid w:val="00D73EA7"/>
    <w:rsid w:val="00D9379E"/>
    <w:rsid w:val="00DE5039"/>
    <w:rsid w:val="00E8460A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66F6B-674B-4432-B3B3-B9A7ABFC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pacing w:after="4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</w:rPr>
  </w:style>
  <w:style w:type="paragraph" w:styleId="BodyText">
    <w:name w:val="Body Text"/>
    <w:basedOn w:val="Normal"/>
    <w:link w:val="BodyTextChar"/>
    <w:uiPriority w:val="1"/>
    <w:unhideWhenUsed/>
    <w:qFormat/>
    <w:pPr>
      <w:ind w:right="2376"/>
    </w:pPr>
  </w:style>
  <w:style w:type="character" w:customStyle="1" w:styleId="BodyTextChar">
    <w:name w:val="Body Text Char"/>
    <w:basedOn w:val="DefaultParagraphFont"/>
    <w:link w:val="BodyText"/>
    <w:uiPriority w:val="1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  <w:ind w:right="2376"/>
    </w:pPr>
    <w:rPr>
      <w:color w:val="595959" w:themeColor="text1" w:themeTint="A6"/>
      <w:kern w:val="20"/>
    </w:rPr>
  </w:style>
  <w:style w:type="character" w:customStyle="1" w:styleId="ClosingChar">
    <w:name w:val="Closing Char"/>
    <w:basedOn w:val="DefaultParagraphFont"/>
    <w:link w:val="Closing"/>
    <w:uiPriority w:val="1"/>
    <w:rPr>
      <w:color w:val="595959" w:themeColor="text1" w:themeTint="A6"/>
      <w:kern w:val="20"/>
      <w:sz w:val="20"/>
    </w:rPr>
  </w:style>
  <w:style w:type="paragraph" w:styleId="Date">
    <w:name w:val="Date"/>
    <w:basedOn w:val="Normal"/>
    <w:next w:val="Normal"/>
    <w:link w:val="DateChar"/>
    <w:uiPriority w:val="2"/>
    <w:qFormat/>
    <w:pPr>
      <w:spacing w:after="40" w:line="240" w:lineRule="auto"/>
    </w:pPr>
    <w:rPr>
      <w:color w:val="000000" w:themeColor="text1"/>
      <w:sz w:val="36"/>
    </w:rPr>
  </w:style>
  <w:style w:type="character" w:customStyle="1" w:styleId="DateChar">
    <w:name w:val="Date Char"/>
    <w:basedOn w:val="DefaultParagraphFont"/>
    <w:link w:val="Date"/>
    <w:uiPriority w:val="2"/>
    <w:rPr>
      <w:color w:val="000000" w:themeColor="text1"/>
      <w:sz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sz w:val="20"/>
    </w:rPr>
  </w:style>
  <w:style w:type="paragraph" w:customStyle="1" w:styleId="FormHeading">
    <w:name w:val="Form Heading"/>
    <w:basedOn w:val="Normal"/>
    <w:uiPriority w:val="2"/>
    <w:qFormat/>
    <w:pPr>
      <w:spacing w:after="0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04040" w:themeColor="text1" w:themeTint="BF"/>
      <w:sz w:val="26"/>
    </w:rPr>
  </w:style>
  <w:style w:type="paragraph" w:styleId="NoSpacing">
    <w:name w:val="No Spacing"/>
    <w:uiPriority w:val="1"/>
    <w:unhideWhenUsed/>
    <w:qFormat/>
    <w:pPr>
      <w:spacing w:after="0" w:line="336" w:lineRule="auto"/>
      <w:ind w:right="2376"/>
    </w:pPr>
    <w:rPr>
      <w:color w:val="404040" w:themeColor="text1" w:themeTint="BF"/>
    </w:r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2"/>
    <w:qFormat/>
    <w:pPr>
      <w:spacing w:after="0" w:line="264" w:lineRule="auto"/>
    </w:pPr>
    <w:rPr>
      <w:color w:val="EF4623" w:themeColor="accent1"/>
      <w:sz w:val="18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600"/>
      <w:ind w:right="2376"/>
    </w:pPr>
  </w:style>
  <w:style w:type="character" w:customStyle="1" w:styleId="SalutationChar">
    <w:name w:val="Salutation Char"/>
    <w:basedOn w:val="DefaultParagraphFont"/>
    <w:link w:val="Salutation"/>
    <w:uiPriority w:val="1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before="40" w:after="40" w:line="288" w:lineRule="auto"/>
      <w:ind w:right="2376"/>
    </w:pPr>
    <w:rPr>
      <w:b/>
      <w:bCs/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color w:val="595959" w:themeColor="text1" w:themeTint="A6"/>
      <w:kern w:val="20"/>
      <w:sz w:val="20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95EA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dAndBlack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4381D582BB4DBDA47E7D6D4220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0038D-C8A9-4AA1-910D-58C9CBF32E78}"/>
      </w:docPartPr>
      <w:docPartBody>
        <w:p w:rsidR="00402F2F" w:rsidRDefault="00491C4A">
          <w:pPr>
            <w:pStyle w:val="114381D582BB4DBDA47E7D6D422054D6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4A"/>
    <w:rsid w:val="00402F2F"/>
    <w:rsid w:val="00491C4A"/>
    <w:rsid w:val="00BC5FBE"/>
    <w:rsid w:val="00D53E3B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381D582BB4DBDA47E7D6D422054D6">
    <w:name w:val="114381D582BB4DBDA47E7D6D422054D6"/>
  </w:style>
  <w:style w:type="paragraph" w:customStyle="1" w:styleId="BE30E9EB84EE400A909518F1CCB98D64">
    <w:name w:val="BE30E9EB84EE400A909518F1CCB98D64"/>
  </w:style>
  <w:style w:type="paragraph" w:styleId="BodyText">
    <w:name w:val="Body Text"/>
    <w:basedOn w:val="Normal"/>
    <w:link w:val="BodyTextChar"/>
    <w:uiPriority w:val="1"/>
    <w:unhideWhenUsed/>
    <w:qFormat/>
    <w:pPr>
      <w:spacing w:after="400" w:line="336" w:lineRule="auto"/>
      <w:ind w:right="2376"/>
    </w:pPr>
    <w:rPr>
      <w:color w:val="404040" w:themeColor="text1" w:themeTint="BF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Pr>
      <w:color w:val="404040" w:themeColor="text1" w:themeTint="BF"/>
      <w:sz w:val="20"/>
    </w:rPr>
  </w:style>
  <w:style w:type="paragraph" w:customStyle="1" w:styleId="3B4476736FDD4CAE9B9393493992DAD7">
    <w:name w:val="3B4476736FDD4CAE9B9393493992DAD7"/>
  </w:style>
  <w:style w:type="paragraph" w:customStyle="1" w:styleId="893C491D654D4A16ABD272852124F478">
    <w:name w:val="893C491D654D4A16ABD272852124F478"/>
  </w:style>
  <w:style w:type="paragraph" w:customStyle="1" w:styleId="F7D496736F1D4EDEB21A411D811A7C73">
    <w:name w:val="F7D496736F1D4EDEB21A411D811A7C73"/>
  </w:style>
  <w:style w:type="paragraph" w:customStyle="1" w:styleId="BC596B29093749FA800E5DFC3024F363">
    <w:name w:val="BC596B29093749FA800E5DFC3024F363"/>
  </w:style>
  <w:style w:type="paragraph" w:customStyle="1" w:styleId="66DEBA27F2AB4DF2AB47BA68D9ABDE5A">
    <w:name w:val="66DEBA27F2AB4DF2AB47BA68D9ABD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NAME:                                                          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4A44C9-DB09-4946-BA20-0F91F97AE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F0ED7-F268-4A23-856A-298FB7DB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RedAndBlackLetter</Template>
  <TotalTime>105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 Acholi boy</dc:creator>
  <cp:keywords/>
  <cp:lastModifiedBy>Luo Acholi boy</cp:lastModifiedBy>
  <cp:revision>22</cp:revision>
  <cp:lastPrinted>2023-05-13T18:03:00Z</cp:lastPrinted>
  <dcterms:created xsi:type="dcterms:W3CDTF">2023-05-10T11:09:00Z</dcterms:created>
  <dcterms:modified xsi:type="dcterms:W3CDTF">2023-07-06T17:24:00Z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TC028350669991</vt:lpwstr>
  </property>
</Properties>
</file>